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10796808" w14:textId="14607A0C" w:rsidR="00C6554A" w:rsidRPr="00EB0D9D" w:rsidRDefault="002A3579" w:rsidP="00C6554A">
      <w:pPr>
        <w:pStyle w:val="Photo"/>
        <w:rPr>
          <w:rFonts w:ascii="Roboto" w:hAnsi="Roboto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7678" wp14:editId="36DBA772">
                <wp:simplePos x="0" y="0"/>
                <wp:positionH relativeFrom="column">
                  <wp:posOffset>-742949</wp:posOffset>
                </wp:positionH>
                <wp:positionV relativeFrom="paragraph">
                  <wp:posOffset>-685800</wp:posOffset>
                </wp:positionV>
                <wp:extent cx="1188720" cy="10032274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0322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39369" id="Rectangle 10" o:spid="_x0000_s1026" style="position:absolute;margin-left:-58.5pt;margin-top:-54pt;width:93.6pt;height:78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" fillcolor="#003d73 [814]" stroked="f" strokeweight="2pt"/>
            </w:pict>
          </mc:Fallback>
        </mc:AlternateContent>
      </w:r>
    </w:p>
    <w:bookmarkEnd w:id="0"/>
    <w:bookmarkEnd w:id="1"/>
    <w:bookmarkEnd w:id="2"/>
    <w:bookmarkEnd w:id="3"/>
    <w:bookmarkEnd w:id="4"/>
    <w:p w14:paraId="1C98C78F" w14:textId="0EFA0742" w:rsidR="00C6554A" w:rsidRPr="00EB0D9D" w:rsidRDefault="00C6554A" w:rsidP="00C6554A">
      <w:pPr>
        <w:pStyle w:val="Title"/>
        <w:rPr>
          <w:rFonts w:ascii="Roboto" w:hAnsi="Roboto"/>
        </w:rPr>
      </w:pPr>
    </w:p>
    <w:p w14:paraId="2C2C8BD2" w14:textId="77777777" w:rsidR="00756F97" w:rsidRPr="00EB0D9D" w:rsidRDefault="006C0089" w:rsidP="00DD6250">
      <w:pPr>
        <w:pStyle w:val="Subtitle"/>
        <w:rPr>
          <w:rFonts w:ascii="Roboto" w:hAnsi="Roboto"/>
          <w:noProof/>
        </w:rPr>
      </w:pPr>
      <w:r w:rsidRPr="00EB0D9D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23B38FB1" wp14:editId="2393A688">
            <wp:simplePos x="0" y="0"/>
            <wp:positionH relativeFrom="margin">
              <wp:posOffset>1405255</wp:posOffset>
            </wp:positionH>
            <wp:positionV relativeFrom="margin">
              <wp:posOffset>1071245</wp:posOffset>
            </wp:positionV>
            <wp:extent cx="1272540" cy="103060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CD15" w14:textId="77777777" w:rsidR="006C0089" w:rsidRPr="00EB0D9D" w:rsidRDefault="006C0089" w:rsidP="00756F97">
      <w:pPr>
        <w:pStyle w:val="Subtitle"/>
        <w:jc w:val="left"/>
        <w:rPr>
          <w:rFonts w:ascii="Roboto" w:hAnsi="Roboto"/>
        </w:rPr>
      </w:pPr>
    </w:p>
    <w:p w14:paraId="545477A5" w14:textId="318B6B82" w:rsidR="006C0089" w:rsidRPr="00EB0D9D" w:rsidRDefault="00EF4207">
      <w:pPr>
        <w:rPr>
          <w:rFonts w:ascii="Roboto" w:eastAsiaTheme="majorEastAsia" w:hAnsi="Roboto" w:cstheme="majorBidi"/>
          <w:caps/>
          <w:sz w:val="26"/>
        </w:rPr>
      </w:pP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912D1" wp14:editId="2BB31281">
                <wp:simplePos x="0" y="0"/>
                <wp:positionH relativeFrom="column">
                  <wp:posOffset>3073400</wp:posOffset>
                </wp:positionH>
                <wp:positionV relativeFrom="paragraph">
                  <wp:posOffset>4267835</wp:posOffset>
                </wp:positionV>
                <wp:extent cx="3474720" cy="23469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B1962" w14:textId="153B0C3C" w:rsidR="00447A0E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14:paraId="2A198199" w14:textId="480F1523" w:rsidR="00447A0E" w:rsidRPr="006C0089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18120</w:t>
                            </w:r>
                            <w:r w:rsidR="00B651F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049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 w:rsidR="003C7DE1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651F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Khưu Thùy Kỳ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CD2346C" w14:textId="0092F069" w:rsidR="00447A0E" w:rsidRPr="006C0089" w:rsidRDefault="00447A0E" w:rsidP="006C0089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12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2pt;margin-top:336.05pt;width:273.6pt;height:18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" filled="f" stroked="f" strokeweight=".5pt">
                <v:textbox>
                  <w:txbxContent>
                    <w:p w14:paraId="264B1962" w14:textId="153B0C3C" w:rsidR="00447A0E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Sinh viên thực hiện:</w:t>
                      </w:r>
                    </w:p>
                    <w:p w14:paraId="2A198199" w14:textId="480F1523" w:rsidR="00447A0E" w:rsidRPr="006C0089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18120</w:t>
                      </w:r>
                      <w:r w:rsidR="00B651F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049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–</w:t>
                      </w:r>
                      <w:r w:rsidR="003C7DE1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="00B651F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Khưu Thùy Kỳ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CD2346C" w14:textId="0092F069" w:rsidR="00447A0E" w:rsidRPr="006C0089" w:rsidRDefault="00447A0E" w:rsidP="006C0089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40DD0" wp14:editId="4FBB991D">
                <wp:simplePos x="0" y="0"/>
                <wp:positionH relativeFrom="column">
                  <wp:posOffset>1508760</wp:posOffset>
                </wp:positionH>
                <wp:positionV relativeFrom="paragraph">
                  <wp:posOffset>499110</wp:posOffset>
                </wp:positionV>
                <wp:extent cx="6099810" cy="2011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368C0" w14:textId="1DF14A33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BẢNG ĐIỂM TỰ ĐÁNH GIÁ</w:t>
                            </w:r>
                          </w:p>
                          <w:p w14:paraId="6DF661D1" w14:textId="7E849D87" w:rsidR="00447A0E" w:rsidRPr="006C0089" w:rsidRDefault="00E61CA8" w:rsidP="006C008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MÔN PHÁT TRIỂN ỨNG DỤNG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40DD0" id="Text Box 7" o:spid="_x0000_s1027" type="#_x0000_t202" style="position:absolute;margin-left:118.8pt;margin-top:39.3pt;width:480.3pt;height:15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" filled="f" stroked="f" strokeweight=".5pt">
                <v:textbox>
                  <w:txbxContent>
                    <w:p w14:paraId="4EA368C0" w14:textId="1DF14A33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BẢNG ĐIỂM TỰ ĐÁNH GIÁ</w:t>
                      </w:r>
                    </w:p>
                    <w:p w14:paraId="6DF661D1" w14:textId="7E849D87" w:rsidR="00447A0E" w:rsidRPr="006C0089" w:rsidRDefault="00E61CA8" w:rsidP="006C0089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MÔN PHÁT TRIỂN ỨNG DỤNG WEB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15454" wp14:editId="37BCDA48">
                <wp:simplePos x="0" y="0"/>
                <wp:positionH relativeFrom="column">
                  <wp:posOffset>822960</wp:posOffset>
                </wp:positionH>
                <wp:positionV relativeFrom="paragraph">
                  <wp:posOffset>6141720</wp:posOffset>
                </wp:positionV>
                <wp:extent cx="3474720" cy="1227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9D04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1C795003" w14:textId="77777777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TP.HCM</w:t>
                            </w:r>
                          </w:p>
                          <w:p w14:paraId="74FF4759" w14:textId="5404A218" w:rsidR="00447A0E" w:rsidRPr="006C0089" w:rsidRDefault="00447A0E" w:rsidP="006C0089">
                            <w:pPr>
                              <w:spacing w:line="240" w:lineRule="auto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 w:rsidR="00B651F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</w:t>
                            </w:r>
                            <w:r w:rsidR="000772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1</w:t>
                            </w:r>
                            <w:r w:rsidRPr="006C0089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năm </w:t>
                            </w:r>
                            <w:r w:rsidR="00B651FA"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454" id="Text Box 12" o:spid="_x0000_s1028" type="#_x0000_t202" style="position:absolute;margin-left:64.8pt;margin-top:483.6pt;width:273.6pt;height:9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" filled="f" stroked="f" strokeweight=".5pt">
                <v:textbox>
                  <w:txbxContent>
                    <w:p w14:paraId="09299D04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1C795003" w14:textId="77777777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Đại học Khoa học tự nhiên</w:t>
                      </w: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 TP.HCM</w:t>
                      </w:r>
                    </w:p>
                    <w:p w14:paraId="74FF4759" w14:textId="5404A218" w:rsidR="00447A0E" w:rsidRPr="006C0089" w:rsidRDefault="00447A0E" w:rsidP="006C0089">
                      <w:pPr>
                        <w:spacing w:line="240" w:lineRule="auto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Tháng </w:t>
                      </w:r>
                      <w:r w:rsidR="00B651F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</w:t>
                      </w:r>
                      <w:r w:rsidR="000772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1</w:t>
                      </w:r>
                      <w:r w:rsidRPr="006C0089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, năm </w:t>
                      </w:r>
                      <w:r w:rsidR="00B651FA"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C0089" w:rsidRPr="00EB0D9D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EC5BC" wp14:editId="71A4440C">
                <wp:simplePos x="0" y="0"/>
                <wp:positionH relativeFrom="column">
                  <wp:posOffset>914400</wp:posOffset>
                </wp:positionH>
                <wp:positionV relativeFrom="paragraph">
                  <wp:posOffset>6075680</wp:posOffset>
                </wp:positionV>
                <wp:extent cx="56299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6AA1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78.4pt" to="515.3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" strokecolor="black [3213]"/>
            </w:pict>
          </mc:Fallback>
        </mc:AlternateContent>
      </w:r>
      <w:r w:rsidR="006C0089" w:rsidRPr="00EB0D9D">
        <w:rPr>
          <w:rFonts w:ascii="Roboto" w:hAnsi="Roboto"/>
        </w:rPr>
        <w:br w:type="page"/>
      </w:r>
    </w:p>
    <w:p w14:paraId="477EC6B0" w14:textId="58846F1A" w:rsidR="006C0089" w:rsidRPr="00EB0D9D" w:rsidRDefault="00EF012B" w:rsidP="00EF012B">
      <w:pPr>
        <w:pStyle w:val="Subtitle"/>
        <w:jc w:val="left"/>
        <w:rPr>
          <w:rFonts w:ascii="Roboto" w:hAnsi="Roboto"/>
          <w:b/>
          <w:bCs/>
          <w:color w:val="003E75" w:themeColor="background2" w:themeShade="40"/>
          <w:sz w:val="72"/>
          <w:szCs w:val="56"/>
        </w:rPr>
      </w:pP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93CA1" wp14:editId="4467E379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6393180" cy="0"/>
                <wp:effectExtent l="0" t="19050" r="4572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43AE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52.8pt" to="495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" strokecolor="#003d73 [814]" strokeweight="4.5pt"/>
            </w:pict>
          </mc:Fallback>
        </mc:AlternateContent>
      </w:r>
      <w:r w:rsidRPr="00EB0D9D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E83E1" wp14:editId="5666304B">
                <wp:simplePos x="0" y="0"/>
                <wp:positionH relativeFrom="column">
                  <wp:posOffset>-95250</wp:posOffset>
                </wp:positionH>
                <wp:positionV relativeFrom="paragraph">
                  <wp:posOffset>-121920</wp:posOffset>
                </wp:positionV>
                <wp:extent cx="6393180" cy="0"/>
                <wp:effectExtent l="0" t="19050" r="4572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2E9B5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-9.6pt" to="495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" strokecolor="#003d73 [814]" strokeweight="4.5pt"/>
            </w:pict>
          </mc:Fallback>
        </mc:AlternateContent>
      </w:r>
      <w:r w:rsidR="00E61CA8">
        <w:rPr>
          <w:rFonts w:ascii="Roboto" w:hAnsi="Roboto"/>
          <w:b/>
          <w:bCs/>
          <w:noProof/>
          <w:color w:val="003E75" w:themeColor="background2" w:themeShade="40"/>
          <w:sz w:val="72"/>
          <w:szCs w:val="56"/>
        </w:rPr>
        <w:t>bảng điểm tự đánh giá</w:t>
      </w:r>
    </w:p>
    <w:p w14:paraId="6FB6E77F" w14:textId="621FA114" w:rsidR="00754BD9" w:rsidRDefault="00754BD9" w:rsidP="00756F97">
      <w:pPr>
        <w:pStyle w:val="Subtitle"/>
        <w:jc w:val="left"/>
        <w:rPr>
          <w:rFonts w:ascii="Roboto" w:hAnsi="Roboto"/>
        </w:rPr>
      </w:pPr>
    </w:p>
    <w:p w14:paraId="195F1526" w14:textId="5F714ECA" w:rsidR="00852EE5" w:rsidRDefault="00852EE5" w:rsidP="00852EE5">
      <w:pPr>
        <w:spacing w:line="276" w:lineRule="auto"/>
        <w:rPr>
          <w:rFonts w:ascii="Roboto" w:hAnsi="Roboto"/>
          <w:b/>
          <w:bCs/>
          <w:color w:val="003E75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>1</w:t>
      </w: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ab/>
        <w:t>URL của website</w:t>
      </w:r>
    </w:p>
    <w:p w14:paraId="5060FFE3" w14:textId="1AF3BCFF" w:rsidR="00B651FA" w:rsidRDefault="00B651FA" w:rsidP="008726CB">
      <w:pPr>
        <w:spacing w:line="276" w:lineRule="auto"/>
        <w:ind w:left="720"/>
        <w:rPr>
          <w:rFonts w:ascii="Roboto" w:hAnsi="Roboto"/>
          <w:sz w:val="26"/>
          <w:szCs w:val="26"/>
        </w:rPr>
      </w:pPr>
    </w:p>
    <w:p w14:paraId="727369BC" w14:textId="4BF6A692" w:rsidR="00852EE5" w:rsidRPr="00852EE5" w:rsidRDefault="00852EE5" w:rsidP="00852EE5">
      <w:pPr>
        <w:spacing w:line="276" w:lineRule="auto"/>
        <w:rPr>
          <w:rFonts w:ascii="Roboto" w:hAnsi="Roboto"/>
          <w:b/>
          <w:bCs/>
          <w:color w:val="003E75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>2</w:t>
      </w:r>
      <w:r>
        <w:rPr>
          <w:rFonts w:ascii="Roboto" w:hAnsi="Roboto"/>
          <w:b/>
          <w:bCs/>
          <w:color w:val="003E75" w:themeColor="background2" w:themeShade="40"/>
          <w:sz w:val="36"/>
          <w:szCs w:val="36"/>
        </w:rPr>
        <w:tab/>
        <w:t>Bảng điểm tự đánh giá</w:t>
      </w:r>
    </w:p>
    <w:tbl>
      <w:tblPr>
        <w:tblStyle w:val="TableGrid"/>
        <w:tblW w:w="9890" w:type="dxa"/>
        <w:jc w:val="center"/>
        <w:tblLook w:val="04A0" w:firstRow="1" w:lastRow="0" w:firstColumn="1" w:lastColumn="0" w:noHBand="0" w:noVBand="1"/>
      </w:tblPr>
      <w:tblGrid>
        <w:gridCol w:w="5395"/>
        <w:gridCol w:w="1710"/>
        <w:gridCol w:w="2785"/>
      </w:tblGrid>
      <w:tr w:rsidR="00E61CA8" w:rsidRPr="00EB0D9D" w14:paraId="3D702149" w14:textId="642D8D5F" w:rsidTr="00CB35DF">
        <w:trPr>
          <w:trHeight w:val="512"/>
          <w:jc w:val="center"/>
        </w:trPr>
        <w:tc>
          <w:tcPr>
            <w:tcW w:w="53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3E75" w:themeFill="background2" w:themeFillShade="40"/>
            <w:vAlign w:val="center"/>
          </w:tcPr>
          <w:p w14:paraId="1EBC3950" w14:textId="2F41BD27" w:rsidR="00E61CA8" w:rsidRPr="00EB0D9D" w:rsidRDefault="003C7DE1" w:rsidP="00E43A2A">
            <w:pPr>
              <w:spacing w:line="276" w:lineRule="auto"/>
              <w:ind w:left="-210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Chức năng</w:t>
            </w:r>
          </w:p>
        </w:tc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3E75" w:themeFill="background2" w:themeFillShade="40"/>
            <w:vAlign w:val="center"/>
          </w:tcPr>
          <w:p w14:paraId="35EF6E88" w14:textId="6B38D9BB" w:rsidR="00E61CA8" w:rsidRPr="00EB0D9D" w:rsidRDefault="00E61CA8" w:rsidP="00E43A2A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Thang điểm</w:t>
            </w:r>
          </w:p>
        </w:tc>
        <w:tc>
          <w:tcPr>
            <w:tcW w:w="278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3E75" w:themeFill="background2" w:themeFillShade="40"/>
            <w:vAlign w:val="center"/>
          </w:tcPr>
          <w:p w14:paraId="42955B0B" w14:textId="7DCBBF17" w:rsidR="00E61CA8" w:rsidRDefault="00E61CA8" w:rsidP="00E43A2A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Nhóm tự đánh giá</w:t>
            </w:r>
          </w:p>
        </w:tc>
      </w:tr>
      <w:tr w:rsidR="00E61CA8" w:rsidRPr="00EB0D9D" w14:paraId="1849AA8A" w14:textId="76D27B93" w:rsidTr="00E43A2A">
        <w:trPr>
          <w:trHeight w:val="576"/>
          <w:jc w:val="center"/>
        </w:trPr>
        <w:tc>
          <w:tcPr>
            <w:tcW w:w="5395" w:type="dxa"/>
            <w:vAlign w:val="center"/>
          </w:tcPr>
          <w:p w14:paraId="1FB19FA1" w14:textId="3803C56D" w:rsidR="00E61CA8" w:rsidRPr="00E61CA8" w:rsidRDefault="00077289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 w:rsidRPr="00077289"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Xử lý form.onsubmit để kiểm tra dữ liệu trước khi gửi về server</w:t>
            </w:r>
          </w:p>
        </w:tc>
        <w:tc>
          <w:tcPr>
            <w:tcW w:w="1710" w:type="dxa"/>
            <w:vAlign w:val="center"/>
          </w:tcPr>
          <w:p w14:paraId="7C45AEA3" w14:textId="06E4C833" w:rsidR="00E61CA8" w:rsidRP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vAlign w:val="center"/>
          </w:tcPr>
          <w:p w14:paraId="03DBBAA8" w14:textId="028FF819" w:rsidR="00E61CA8" w:rsidRP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E61CA8" w:rsidRPr="00EB0D9D" w14:paraId="3C5B5284" w14:textId="1F946313" w:rsidTr="00E43A2A">
        <w:trPr>
          <w:trHeight w:val="576"/>
          <w:jc w:val="center"/>
        </w:trPr>
        <w:tc>
          <w:tcPr>
            <w:tcW w:w="5395" w:type="dxa"/>
            <w:vAlign w:val="center"/>
          </w:tcPr>
          <w:p w14:paraId="3547E63E" w14:textId="63C9EC7D" w:rsidR="00E61CA8" w:rsidRPr="00E61CA8" w:rsidRDefault="00077289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 w:rsidRPr="00077289"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Hiển thị lại đúng dữ liệu đã nhập trong form kèm kết quả phép tính khi người dùng nhấn "Tính"</w:t>
            </w:r>
          </w:p>
        </w:tc>
        <w:tc>
          <w:tcPr>
            <w:tcW w:w="1710" w:type="dxa"/>
            <w:vAlign w:val="center"/>
          </w:tcPr>
          <w:p w14:paraId="22589BBC" w14:textId="27232E09" w:rsidR="00E61CA8" w:rsidRP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2785" w:type="dxa"/>
            <w:vAlign w:val="center"/>
          </w:tcPr>
          <w:p w14:paraId="1AA9918B" w14:textId="0D21EE39" w:rsidR="00E61CA8" w:rsidRP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</w:p>
        </w:tc>
      </w:tr>
      <w:tr w:rsidR="00E61CA8" w:rsidRPr="00EB0D9D" w14:paraId="4EE2C73C" w14:textId="0E6ACAF9" w:rsidTr="00E43A2A">
        <w:trPr>
          <w:trHeight w:val="576"/>
          <w:jc w:val="center"/>
        </w:trPr>
        <w:tc>
          <w:tcPr>
            <w:tcW w:w="5395" w:type="dxa"/>
            <w:vAlign w:val="center"/>
          </w:tcPr>
          <w:p w14:paraId="74EC9A03" w14:textId="59CFEC16" w:rsidR="00E61CA8" w:rsidRDefault="008726CB" w:rsidP="00C43D3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 w:rsidRPr="008726CB"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Đăng tải lên host thực tế</w:t>
            </w:r>
          </w:p>
        </w:tc>
        <w:tc>
          <w:tcPr>
            <w:tcW w:w="1710" w:type="dxa"/>
            <w:vAlign w:val="center"/>
          </w:tcPr>
          <w:p w14:paraId="33DD6119" w14:textId="55EAE018" w:rsid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vAlign w:val="center"/>
          </w:tcPr>
          <w:p w14:paraId="31F9585F" w14:textId="5CCED542" w:rsidR="00E61CA8" w:rsidRDefault="00077289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E61CA8" w:rsidRPr="00EB0D9D" w14:paraId="19915823" w14:textId="77777777" w:rsidTr="00E43A2A">
        <w:trPr>
          <w:trHeight w:val="530"/>
          <w:jc w:val="center"/>
        </w:trPr>
        <w:tc>
          <w:tcPr>
            <w:tcW w:w="5395" w:type="dxa"/>
            <w:shd w:val="clear" w:color="auto" w:fill="C9F7F1" w:themeFill="accent6" w:themeFillTint="33"/>
            <w:vAlign w:val="center"/>
          </w:tcPr>
          <w:p w14:paraId="329B6A1B" w14:textId="3A195D2E" w:rsidR="00E61CA8" w:rsidRPr="001907F3" w:rsidRDefault="00E61CA8" w:rsidP="00E61CA8">
            <w:pPr>
              <w:pStyle w:val="ListParagraph"/>
              <w:spacing w:line="276" w:lineRule="auto"/>
              <w:ind w:left="435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 w:rsidRPr="001907F3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Tổng</w:t>
            </w:r>
            <w:r w:rsidR="003C7DE1"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</w:p>
        </w:tc>
        <w:tc>
          <w:tcPr>
            <w:tcW w:w="1710" w:type="dxa"/>
            <w:shd w:val="clear" w:color="auto" w:fill="C9F7F1" w:themeFill="accent6" w:themeFillTint="33"/>
            <w:vAlign w:val="center"/>
          </w:tcPr>
          <w:p w14:paraId="0F426913" w14:textId="7C83618C" w:rsid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2785" w:type="dxa"/>
            <w:shd w:val="clear" w:color="auto" w:fill="C9F7F1" w:themeFill="accent6" w:themeFillTint="33"/>
            <w:vAlign w:val="center"/>
          </w:tcPr>
          <w:p w14:paraId="01C5BA86" w14:textId="40C96C8F" w:rsidR="00E61CA8" w:rsidRDefault="00E61CA8" w:rsidP="00E61CA8">
            <w:pPr>
              <w:spacing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</w:tbl>
    <w:p w14:paraId="56DBF210" w14:textId="077A4390" w:rsidR="00754BD9" w:rsidRPr="00EB0D9D" w:rsidRDefault="00754BD9">
      <w:pPr>
        <w:rPr>
          <w:rFonts w:ascii="Roboto" w:eastAsiaTheme="majorEastAsia" w:hAnsi="Roboto" w:cstheme="majorBidi"/>
          <w:caps/>
          <w:sz w:val="26"/>
        </w:rPr>
      </w:pPr>
    </w:p>
    <w:sectPr w:rsidR="00754BD9" w:rsidRPr="00EB0D9D" w:rsidSect="003A5371">
      <w:footerReference w:type="default" r:id="rId9"/>
      <w:pgSz w:w="12240" w:h="15840"/>
      <w:pgMar w:top="1080" w:right="990" w:bottom="1170" w:left="117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0392" w14:textId="77777777" w:rsidR="00E50657" w:rsidRDefault="00E50657" w:rsidP="00C6554A">
      <w:pPr>
        <w:spacing w:before="0" w:after="0" w:line="240" w:lineRule="auto"/>
      </w:pPr>
      <w:r>
        <w:separator/>
      </w:r>
    </w:p>
  </w:endnote>
  <w:endnote w:type="continuationSeparator" w:id="0">
    <w:p w14:paraId="47123721" w14:textId="77777777" w:rsidR="00E50657" w:rsidRDefault="00E5065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VN-Futura">
    <w:altName w:val="Courier New"/>
    <w:panose1 w:val="00000000000000000000"/>
    <w:charset w:val="00"/>
    <w:family w:val="modern"/>
    <w:notTrueType/>
    <w:pitch w:val="variable"/>
    <w:sig w:usb0="A00000AF" w:usb1="1000000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B657B" w14:textId="1773087C" w:rsidR="00447A0E" w:rsidRDefault="00447A0E">
    <w:pPr>
      <w:pStyle w:val="Footer"/>
    </w:pP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begin"/>
    </w:r>
    <w:r w:rsidRPr="006C0089">
      <w:rPr>
        <w:rFonts w:ascii="SVN-Futura" w:hAnsi="SVN-Futura"/>
        <w:color w:val="007DEB" w:themeColor="background2" w:themeShade="80"/>
        <w:sz w:val="32"/>
        <w:szCs w:val="32"/>
      </w:rPr>
      <w:instrText xml:space="preserve"> PAGE  \* Arabic  \* MERGEFORMAT </w:instrTex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separate"/>
    </w:r>
    <w:r>
      <w:rPr>
        <w:rFonts w:ascii="SVN-Futura" w:hAnsi="SVN-Futura"/>
        <w:noProof/>
        <w:color w:val="007DEB" w:themeColor="background2" w:themeShade="80"/>
        <w:sz w:val="32"/>
        <w:szCs w:val="32"/>
      </w:rPr>
      <w:t>30</w:t>
    </w:r>
    <w:r w:rsidRPr="006C0089">
      <w:rPr>
        <w:rFonts w:ascii="SVN-Futura" w:hAnsi="SVN-Futura"/>
        <w:color w:val="007DEB" w:themeColor="background2" w:themeShade="8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90E8D" w14:textId="77777777" w:rsidR="00E50657" w:rsidRDefault="00E5065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8D19EF" w14:textId="77777777" w:rsidR="00E50657" w:rsidRDefault="00E5065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527BFC"/>
    <w:multiLevelType w:val="hybridMultilevel"/>
    <w:tmpl w:val="1174CBF8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7B0B"/>
    <w:multiLevelType w:val="hybridMultilevel"/>
    <w:tmpl w:val="6E24D520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50"/>
    <w:rsid w:val="00000EF6"/>
    <w:rsid w:val="0002751F"/>
    <w:rsid w:val="00070872"/>
    <w:rsid w:val="00077289"/>
    <w:rsid w:val="00083613"/>
    <w:rsid w:val="00084C09"/>
    <w:rsid w:val="000D1D75"/>
    <w:rsid w:val="000D7DD7"/>
    <w:rsid w:val="000F23E7"/>
    <w:rsid w:val="001007E5"/>
    <w:rsid w:val="00101CC0"/>
    <w:rsid w:val="00103473"/>
    <w:rsid w:val="001047DE"/>
    <w:rsid w:val="001510D0"/>
    <w:rsid w:val="001574B5"/>
    <w:rsid w:val="00171793"/>
    <w:rsid w:val="00184F90"/>
    <w:rsid w:val="001907F3"/>
    <w:rsid w:val="001C35F3"/>
    <w:rsid w:val="001D2FAC"/>
    <w:rsid w:val="001E1FD2"/>
    <w:rsid w:val="001E319F"/>
    <w:rsid w:val="001E39D8"/>
    <w:rsid w:val="001F1EB7"/>
    <w:rsid w:val="00203574"/>
    <w:rsid w:val="002262D7"/>
    <w:rsid w:val="00231F4E"/>
    <w:rsid w:val="00254144"/>
    <w:rsid w:val="002554CD"/>
    <w:rsid w:val="00255524"/>
    <w:rsid w:val="00293B83"/>
    <w:rsid w:val="002A3579"/>
    <w:rsid w:val="002A5E8E"/>
    <w:rsid w:val="002B249D"/>
    <w:rsid w:val="002B4294"/>
    <w:rsid w:val="002C6B4C"/>
    <w:rsid w:val="00333D0D"/>
    <w:rsid w:val="0034293E"/>
    <w:rsid w:val="00350A4E"/>
    <w:rsid w:val="00352D5D"/>
    <w:rsid w:val="003661E8"/>
    <w:rsid w:val="00381995"/>
    <w:rsid w:val="00385CB0"/>
    <w:rsid w:val="003A5371"/>
    <w:rsid w:val="003A6D4E"/>
    <w:rsid w:val="003C7DE1"/>
    <w:rsid w:val="003E0869"/>
    <w:rsid w:val="003E0FB0"/>
    <w:rsid w:val="003E46DD"/>
    <w:rsid w:val="0043512D"/>
    <w:rsid w:val="00447A0E"/>
    <w:rsid w:val="00457100"/>
    <w:rsid w:val="00474064"/>
    <w:rsid w:val="00480EF3"/>
    <w:rsid w:val="004A4EA3"/>
    <w:rsid w:val="004A5F20"/>
    <w:rsid w:val="004A655F"/>
    <w:rsid w:val="004B0891"/>
    <w:rsid w:val="004B0B2C"/>
    <w:rsid w:val="004B6FB3"/>
    <w:rsid w:val="004C049F"/>
    <w:rsid w:val="004C3E78"/>
    <w:rsid w:val="004E30C6"/>
    <w:rsid w:val="004E69A1"/>
    <w:rsid w:val="004F0154"/>
    <w:rsid w:val="004F01B4"/>
    <w:rsid w:val="004F30C2"/>
    <w:rsid w:val="005000E2"/>
    <w:rsid w:val="0051313C"/>
    <w:rsid w:val="00515701"/>
    <w:rsid w:val="00516909"/>
    <w:rsid w:val="005202C6"/>
    <w:rsid w:val="005330D2"/>
    <w:rsid w:val="00535071"/>
    <w:rsid w:val="00535A6D"/>
    <w:rsid w:val="00564F5D"/>
    <w:rsid w:val="00580056"/>
    <w:rsid w:val="00594602"/>
    <w:rsid w:val="005B3A25"/>
    <w:rsid w:val="005B4575"/>
    <w:rsid w:val="005C3B68"/>
    <w:rsid w:val="005D5948"/>
    <w:rsid w:val="005E09AF"/>
    <w:rsid w:val="005E2235"/>
    <w:rsid w:val="00612A10"/>
    <w:rsid w:val="006608E6"/>
    <w:rsid w:val="0066780F"/>
    <w:rsid w:val="006A3CE7"/>
    <w:rsid w:val="006B3497"/>
    <w:rsid w:val="006C0089"/>
    <w:rsid w:val="006E1F8C"/>
    <w:rsid w:val="006E705A"/>
    <w:rsid w:val="007041E1"/>
    <w:rsid w:val="00754BD9"/>
    <w:rsid w:val="00756F97"/>
    <w:rsid w:val="007753DC"/>
    <w:rsid w:val="007772FF"/>
    <w:rsid w:val="00777AD7"/>
    <w:rsid w:val="007823EE"/>
    <w:rsid w:val="007A1F19"/>
    <w:rsid w:val="007B41BA"/>
    <w:rsid w:val="007B74D8"/>
    <w:rsid w:val="007F1C4C"/>
    <w:rsid w:val="008172FC"/>
    <w:rsid w:val="0082335C"/>
    <w:rsid w:val="00837912"/>
    <w:rsid w:val="0085088C"/>
    <w:rsid w:val="00852E90"/>
    <w:rsid w:val="00852EE5"/>
    <w:rsid w:val="0085784A"/>
    <w:rsid w:val="0087182F"/>
    <w:rsid w:val="008726CB"/>
    <w:rsid w:val="008D574D"/>
    <w:rsid w:val="008D7237"/>
    <w:rsid w:val="008E2056"/>
    <w:rsid w:val="008F78E8"/>
    <w:rsid w:val="0090455B"/>
    <w:rsid w:val="009063AD"/>
    <w:rsid w:val="00931F64"/>
    <w:rsid w:val="00934C98"/>
    <w:rsid w:val="009425F1"/>
    <w:rsid w:val="00954B5F"/>
    <w:rsid w:val="00961D30"/>
    <w:rsid w:val="00972B24"/>
    <w:rsid w:val="00983BC3"/>
    <w:rsid w:val="00986C11"/>
    <w:rsid w:val="0099070F"/>
    <w:rsid w:val="009B362B"/>
    <w:rsid w:val="009B63F6"/>
    <w:rsid w:val="009D1706"/>
    <w:rsid w:val="009E4C92"/>
    <w:rsid w:val="009F1D49"/>
    <w:rsid w:val="009F656B"/>
    <w:rsid w:val="00A02B3B"/>
    <w:rsid w:val="00A32328"/>
    <w:rsid w:val="00A3574F"/>
    <w:rsid w:val="00A51823"/>
    <w:rsid w:val="00A67919"/>
    <w:rsid w:val="00A821E3"/>
    <w:rsid w:val="00A8782F"/>
    <w:rsid w:val="00AE4350"/>
    <w:rsid w:val="00AE5265"/>
    <w:rsid w:val="00AE690C"/>
    <w:rsid w:val="00AF7BC3"/>
    <w:rsid w:val="00B06C9F"/>
    <w:rsid w:val="00B16465"/>
    <w:rsid w:val="00B3317C"/>
    <w:rsid w:val="00B651FA"/>
    <w:rsid w:val="00B74CDB"/>
    <w:rsid w:val="00BA40D5"/>
    <w:rsid w:val="00BC32E7"/>
    <w:rsid w:val="00BD719A"/>
    <w:rsid w:val="00BE1559"/>
    <w:rsid w:val="00BE2931"/>
    <w:rsid w:val="00C075AE"/>
    <w:rsid w:val="00C25CD8"/>
    <w:rsid w:val="00C43D3D"/>
    <w:rsid w:val="00C6554A"/>
    <w:rsid w:val="00C739D9"/>
    <w:rsid w:val="00CB35DF"/>
    <w:rsid w:val="00CB3FB1"/>
    <w:rsid w:val="00CF7FE6"/>
    <w:rsid w:val="00D02CA2"/>
    <w:rsid w:val="00D031BB"/>
    <w:rsid w:val="00D32CF8"/>
    <w:rsid w:val="00D5701F"/>
    <w:rsid w:val="00D61FFE"/>
    <w:rsid w:val="00D70087"/>
    <w:rsid w:val="00D74A07"/>
    <w:rsid w:val="00D7546D"/>
    <w:rsid w:val="00D764EA"/>
    <w:rsid w:val="00D801B2"/>
    <w:rsid w:val="00DA6C8F"/>
    <w:rsid w:val="00DB7234"/>
    <w:rsid w:val="00DC5C5C"/>
    <w:rsid w:val="00DD3F33"/>
    <w:rsid w:val="00DD6250"/>
    <w:rsid w:val="00DE4BBE"/>
    <w:rsid w:val="00E0502F"/>
    <w:rsid w:val="00E207F6"/>
    <w:rsid w:val="00E21770"/>
    <w:rsid w:val="00E360FC"/>
    <w:rsid w:val="00E41741"/>
    <w:rsid w:val="00E43A2A"/>
    <w:rsid w:val="00E50657"/>
    <w:rsid w:val="00E56636"/>
    <w:rsid w:val="00E57238"/>
    <w:rsid w:val="00E609DD"/>
    <w:rsid w:val="00E61CA8"/>
    <w:rsid w:val="00E644A6"/>
    <w:rsid w:val="00E8254E"/>
    <w:rsid w:val="00E82F02"/>
    <w:rsid w:val="00E84CD7"/>
    <w:rsid w:val="00E947E7"/>
    <w:rsid w:val="00EB0D9D"/>
    <w:rsid w:val="00ED4E20"/>
    <w:rsid w:val="00ED7C44"/>
    <w:rsid w:val="00EE1478"/>
    <w:rsid w:val="00EE52A3"/>
    <w:rsid w:val="00EF012B"/>
    <w:rsid w:val="00EF4207"/>
    <w:rsid w:val="00F02C07"/>
    <w:rsid w:val="00F116EE"/>
    <w:rsid w:val="00F16AD6"/>
    <w:rsid w:val="00F178E4"/>
    <w:rsid w:val="00F21D08"/>
    <w:rsid w:val="00F51E3A"/>
    <w:rsid w:val="00F71A81"/>
    <w:rsid w:val="00F9051D"/>
    <w:rsid w:val="00F91A67"/>
    <w:rsid w:val="00FA2462"/>
    <w:rsid w:val="00FA3388"/>
    <w:rsid w:val="00FC122C"/>
    <w:rsid w:val="00FC3F3C"/>
    <w:rsid w:val="00FD2E94"/>
    <w:rsid w:val="00FD65F6"/>
    <w:rsid w:val="00FE213B"/>
    <w:rsid w:val="00FF30AD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3EF84"/>
  <w15:chartTrackingRefBased/>
  <w15:docId w15:val="{AA55E19D-61EA-419E-B049-35267AC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4BD9"/>
    <w:pPr>
      <w:ind w:left="720"/>
      <w:contextualSpacing/>
    </w:pPr>
  </w:style>
  <w:style w:type="table" w:styleId="TableGrid">
    <w:name w:val="Table Grid"/>
    <w:basedOn w:val="TableNormal"/>
    <w:uiPriority w:val="39"/>
    <w:rsid w:val="00754B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an%20Tru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D2F6-3252-456C-8D77-E651D9D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3329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Khưu Thùy Kỳ</cp:lastModifiedBy>
  <cp:revision>62</cp:revision>
  <cp:lastPrinted>2020-10-06T05:01:00Z</cp:lastPrinted>
  <dcterms:created xsi:type="dcterms:W3CDTF">2019-10-28T04:26:00Z</dcterms:created>
  <dcterms:modified xsi:type="dcterms:W3CDTF">2020-11-02T06:33:00Z</dcterms:modified>
</cp:coreProperties>
</file>